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 xml:space="preserve">实验三 </w:t>
      </w:r>
      <w:r>
        <w:t>PHP 表单交互</w:t>
      </w:r>
    </w:p>
    <w:p>
      <w:pPr>
        <w:spacing w:line="360" w:lineRule="auto"/>
        <w:ind w:firstLine="240" w:firstLineChars="1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课程名称</w:t>
      </w:r>
      <w:r>
        <w:rPr>
          <w:rFonts w:hint="eastAsia" w:ascii="仿宋_GB2312" w:eastAsia="仿宋_GB2312"/>
          <w:sz w:val="24"/>
          <w:lang w:eastAsia="zh-CN"/>
        </w:rPr>
        <w:t>：</w:t>
      </w:r>
      <w:r>
        <w:rPr>
          <w:rFonts w:hint="eastAsia" w:ascii="仿宋_GB2312" w:eastAsia="仿宋_GB2312"/>
          <w:sz w:val="24"/>
          <w:lang w:val="en-US" w:eastAsia="zh-CN"/>
        </w:rPr>
        <w:t xml:space="preserve">php程序设计    </w:t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eastAsia" w:ascii="仿宋_GB2312" w:eastAsia="仿宋_GB2312"/>
          <w:sz w:val="24"/>
          <w:u w:val="single"/>
        </w:rPr>
        <w:t xml:space="preserve">    信息  </w:t>
      </w:r>
      <w:r>
        <w:rPr>
          <w:rFonts w:hint="eastAsia" w:ascii="仿宋_GB2312" w:eastAsia="仿宋_GB2312"/>
          <w:sz w:val="24"/>
        </w:rPr>
        <w:t>学院（系</w:t>
      </w:r>
      <w:r>
        <w:rPr>
          <w:rFonts w:hint="eastAsia" w:ascii="仿宋_GB2312" w:eastAsia="仿宋_GB2312"/>
          <w:sz w:val="24"/>
          <w:lang w:eastAsia="zh-CN"/>
        </w:rPr>
        <w:t>）</w:t>
      </w:r>
      <w:r>
        <w:rPr>
          <w:rFonts w:hint="eastAsia" w:ascii="仿宋_GB2312" w:eastAsia="仿宋_GB2312"/>
          <w:sz w:val="24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1605-1</w:t>
      </w:r>
      <w:r>
        <w:rPr>
          <w:rFonts w:hint="eastAsia" w:ascii="仿宋_GB2312" w:eastAsia="仿宋_GB2312"/>
          <w:sz w:val="24"/>
          <w:u w:val="single"/>
        </w:rPr>
        <w:t xml:space="preserve">       </w:t>
      </w:r>
      <w:r>
        <w:rPr>
          <w:rFonts w:hint="eastAsia" w:ascii="仿宋_GB2312" w:eastAsia="仿宋_GB2312"/>
          <w:sz w:val="24"/>
        </w:rPr>
        <w:t xml:space="preserve"> 班</w:t>
      </w:r>
    </w:p>
    <w:p>
      <w:pPr>
        <w:spacing w:line="360" w:lineRule="auto"/>
        <w:ind w:firstLine="240" w:firstLineChars="1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试验者姓名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王莉</w:t>
      </w:r>
      <w:r>
        <w:rPr>
          <w:rFonts w:hint="eastAsia" w:ascii="仿宋_GB2312" w:eastAsia="仿宋_GB2312"/>
          <w:sz w:val="24"/>
          <w:u w:val="single"/>
        </w:rPr>
        <w:t xml:space="preserve">            </w:t>
      </w:r>
      <w:r>
        <w:rPr>
          <w:rFonts w:hint="eastAsia" w:ascii="仿宋_GB2312" w:eastAsia="仿宋_GB2312"/>
          <w:sz w:val="24"/>
        </w:rPr>
        <w:t>学号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20163623</w:t>
      </w:r>
      <w:r>
        <w:rPr>
          <w:rFonts w:hint="eastAsia" w:ascii="仿宋_GB2312" w:eastAsia="仿宋_GB2312"/>
          <w:sz w:val="24"/>
          <w:u w:val="single"/>
        </w:rPr>
        <w:t xml:space="preserve">        </w:t>
      </w:r>
      <w:r>
        <w:rPr>
          <w:rFonts w:hint="eastAsia" w:ascii="仿宋_GB2312" w:eastAsia="仿宋_GB2312"/>
          <w:sz w:val="24"/>
        </w:rPr>
        <w:t xml:space="preserve"> </w:t>
      </w:r>
    </w:p>
    <w:p>
      <w:pPr>
        <w:spacing w:line="360" w:lineRule="auto"/>
        <w:ind w:firstLine="240" w:firstLineChars="100"/>
      </w:pPr>
      <w:r>
        <w:rPr>
          <w:rFonts w:hint="eastAsia" w:ascii="仿宋_GB2312" w:eastAsia="仿宋_GB2312"/>
          <w:sz w:val="24"/>
        </w:rPr>
        <w:t>实验日期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2018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</w:rPr>
        <w:t>年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6</w:t>
      </w:r>
      <w:r>
        <w:rPr>
          <w:rFonts w:hint="eastAsia" w:ascii="仿宋_GB2312" w:eastAsia="仿宋_GB2312"/>
          <w:sz w:val="24"/>
        </w:rPr>
        <w:t>月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13</w:t>
      </w:r>
      <w:r>
        <w:rPr>
          <w:rFonts w:hint="eastAsia" w:ascii="仿宋_GB2312" w:eastAsia="仿宋_GB2312"/>
          <w:sz w:val="24"/>
        </w:rPr>
        <w:t>日</w:t>
      </w:r>
      <w:bookmarkStart w:id="0" w:name="_GoBack"/>
      <w:bookmarkEnd w:id="0"/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</w:p>
    <w:p>
      <w:pPr>
        <w:jc w:val="both"/>
        <w:rPr>
          <w:rFonts w:hint="eastAsia"/>
        </w:rPr>
      </w:pPr>
    </w:p>
    <w:p>
      <w:pPr>
        <w:rPr>
          <w:rFonts w:hint="eastAsia"/>
        </w:rPr>
      </w:pPr>
      <w:r>
        <w:t>实验目的：</w:t>
      </w:r>
    </w:p>
    <w:p>
      <w:pPr>
        <w:rPr>
          <w:rFonts w:hint="eastAsia"/>
        </w:rPr>
      </w:pPr>
      <w:r>
        <w:t xml:space="preserve">1、掌握表单数据的提交方法 </w:t>
      </w:r>
    </w:p>
    <w:p>
      <w:pPr>
        <w:rPr>
          <w:rFonts w:hint="eastAsia"/>
        </w:rPr>
      </w:pPr>
      <w:r>
        <w:t>2、掌握如何接受表单数据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实验内容：</w:t>
      </w:r>
    </w:p>
    <w:p>
      <w:r>
        <w:t>编写一个静态表单页面和一个 PHP 动态网页，静态网页如</w:t>
      </w:r>
      <w:r>
        <w:rPr>
          <w:rFonts w:hint="eastAsia"/>
        </w:rPr>
        <w:t>下</w:t>
      </w:r>
      <w:r>
        <w:t>图1所示，在静态网页中 通过 get 方法提交数据，在动态网页中检索这些数据并显示出来，结果如</w:t>
      </w:r>
      <w:r>
        <w:rPr>
          <w:rFonts w:hint="eastAsia"/>
        </w:rPr>
        <w:t>下图2</w:t>
      </w:r>
      <w:r>
        <w:t>所示，如果 该同学的性别为男，则显示“您是一位男生！”，性别为女，则显示“您是一位女生！”。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"Get2.php"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姓名：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性别：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"女"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"全部重写"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'sex'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"同学，欢迎你访问本页面！"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'&lt;br/&gt;'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"您是一位"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"生！"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?&gt;</w:t>
      </w:r>
    </w:p>
    <w:p>
      <w:pPr>
        <w:jc w:val="center"/>
      </w:pPr>
      <w:r>
        <w:drawing>
          <wp:inline distT="0" distB="0" distL="114300" distR="114300">
            <wp:extent cx="2146300" cy="124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489200" cy="654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jc w:val="left"/>
      </w:pPr>
      <w:r>
        <w:t>编写一个静态表单和一个 PHP 动态网页，表单如图 3 所示，通过 POST 方法提交到动 态网页，在动态网页中检索这些数据并显示出来，结果如图 4 所示。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"Post2.php"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"post"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text-align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center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意见反馈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您的姓名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您的性别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"radio"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"女"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您的职业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"career"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"学生"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学生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"学生"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白领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"学生"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工人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"学生"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农民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您的最高学历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"education"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"初中"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初中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"高中"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高中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"本科"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本科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"研究生"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研究生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您对本站的意见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"yijian"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"57"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rows=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"5"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"重写"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>&lt;?php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'sex'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$career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'career'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$education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'education'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$yijian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$_POST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'yijian'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"十分感谢用户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 的意见。"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'&lt;br/&gt;'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"请确认下列信息："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'&lt;br/&gt;'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'您的性别：'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$sex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'&lt;br/&gt;'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'您的职业：'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$career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'&lt;br/&gt;'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'您的学历：'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$education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'&lt;br/&gt;'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'您的意见：'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$yijian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'&lt;br/&gt;'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</w:rPr>
      </w:pPr>
    </w:p>
    <w:p>
      <w:pPr>
        <w:jc w:val="both"/>
      </w:pPr>
      <w:r>
        <w:drawing>
          <wp:inline distT="0" distB="0" distL="114300" distR="114300">
            <wp:extent cx="5269865" cy="25215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054350" cy="1663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计算从 1 开始到你指定的数的累加和，指定数字由用户自己输入，结果如图 5所示。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script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language=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'javaScript'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bt_click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number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'num'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number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"1+2+....+"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number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"getSum.php"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"get"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blue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计算累加和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1+2+....+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"num"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"num"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"button"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"计算"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bt_click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593465" cy="1471930"/>
            <wp:effectExtent l="0" t="0" r="63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676015" cy="2461260"/>
            <wp:effectExtent l="0" t="0" r="698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制作一用户注册页面如图 6 所示，然后对用户输入的数据进行判断：如果用户名为空 则弹出警告框“用户名不能为空！”，如图7所示，否则进行下一步的判断，如果两次输入 的密码不一致则弹出警告框“两次密码必须一致！”，如图 8 所示，如果两次验证都通过页 面跳转到第 3 题的静态页面。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script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language=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'javaScript'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bt_click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"用户不能为空"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focus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 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)!=(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"两次密码不一样"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focus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focus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"getSum.php"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onsubmit=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bt_click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align=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用户注册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用户名：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"name"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密码：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"password"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"password"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确认密码：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"password"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"password1"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"password1"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"提交"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"Submit"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"reset"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"重置"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2787650" cy="156845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2654300" cy="2838450"/>
            <wp:effectExtent l="0" t="0" r="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numId w:val="0"/>
        </w:numPr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3263900" cy="29464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pStyle w:val="5"/>
        <w:widowControl/>
        <w:numPr>
          <w:numId w:val="0"/>
        </w:numPr>
        <w:ind w:leftChars="0"/>
        <w:jc w:val="left"/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实验体会：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在这次试验中有很多都是php和script代码嵌套在一起，刚开始的时候比较难，到后面就Javascript代码熟悉之后就比较简单。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B575"/>
    <w:multiLevelType w:val="singleLevel"/>
    <w:tmpl w:val="431EB57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C1A4EF2"/>
    <w:multiLevelType w:val="multilevel"/>
    <w:tmpl w:val="7C1A4E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C16AE"/>
    <w:rsid w:val="1C8B6162"/>
    <w:rsid w:val="1D2C16AE"/>
    <w:rsid w:val="21793A59"/>
    <w:rsid w:val="465C549D"/>
    <w:rsid w:val="64A80D84"/>
    <w:rsid w:val="6A16428D"/>
    <w:rsid w:val="6D535020"/>
    <w:rsid w:val="6FD2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ontstyle21"/>
    <w:basedOn w:val="3"/>
    <w:uiPriority w:val="0"/>
    <w:rPr>
      <w:rFonts w:ascii="宋体" w:hAnsi="宋体" w:eastAsia="宋体" w:cs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2018-06-06T07:14:00Z</dcterms:created>
  <dc:creator>空空大师(. ❛ ᴗ ❛.)</dc:creator>
  <cp:lastModifiedBy>空空大师(. ❛ ᴗ ❛.)</cp:lastModifiedBy>
  <dcterms:modified xsi:type="dcterms:W3CDTF">2018-06-13T08:20:39Z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