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实验四 PHP 操作数据库</w:t>
      </w:r>
    </w:p>
    <w:p>
      <w:pPr>
        <w:spacing w:line="360" w:lineRule="auto"/>
        <w:ind w:firstLine="240" w:firstLineChars="1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课程名称</w:t>
      </w:r>
      <w:r>
        <w:rPr>
          <w:rFonts w:hint="eastAsia" w:ascii="仿宋_GB2312" w:eastAsia="仿宋_GB2312"/>
          <w:sz w:val="24"/>
          <w:lang w:eastAsia="zh-CN"/>
        </w:rPr>
        <w:t>：</w:t>
      </w:r>
      <w:r>
        <w:rPr>
          <w:rFonts w:hint="eastAsia" w:ascii="仿宋_GB2312" w:eastAsia="仿宋_GB2312"/>
          <w:sz w:val="24"/>
          <w:lang w:val="en-US" w:eastAsia="zh-CN"/>
        </w:rPr>
        <w:t xml:space="preserve">php程序设计    </w:t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 xml:space="preserve">    信息  </w:t>
      </w:r>
      <w:r>
        <w:rPr>
          <w:rFonts w:hint="eastAsia" w:ascii="仿宋_GB2312" w:eastAsia="仿宋_GB2312"/>
          <w:sz w:val="24"/>
        </w:rPr>
        <w:t>学院（系</w:t>
      </w:r>
      <w:r>
        <w:rPr>
          <w:rFonts w:hint="eastAsia" w:ascii="仿宋_GB2312" w:eastAsia="仿宋_GB2312"/>
          <w:sz w:val="24"/>
          <w:lang w:eastAsia="zh-CN"/>
        </w:rPr>
        <w:t>）</w:t>
      </w:r>
      <w:r>
        <w:rPr>
          <w:rFonts w:hint="eastAsia" w:ascii="仿宋_GB2312" w:eastAsia="仿宋_GB2312"/>
          <w:sz w:val="24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1605-1</w:t>
      </w:r>
      <w:r>
        <w:rPr>
          <w:rFonts w:hint="eastAsia" w:ascii="仿宋_GB2312" w:eastAsia="仿宋_GB2312"/>
          <w:sz w:val="24"/>
          <w:u w:val="single"/>
        </w:rPr>
        <w:t xml:space="preserve">       </w:t>
      </w:r>
      <w:r>
        <w:rPr>
          <w:rFonts w:hint="eastAsia" w:ascii="仿宋_GB2312" w:eastAsia="仿宋_GB2312"/>
          <w:sz w:val="24"/>
        </w:rPr>
        <w:t xml:space="preserve"> 班</w:t>
      </w:r>
    </w:p>
    <w:p>
      <w:pPr>
        <w:spacing w:line="360" w:lineRule="auto"/>
        <w:ind w:firstLine="240" w:firstLineChars="1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试验者姓名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王莉</w:t>
      </w:r>
      <w:r>
        <w:rPr>
          <w:rFonts w:hint="eastAsia" w:ascii="仿宋_GB2312" w:eastAsia="仿宋_GB2312"/>
          <w:sz w:val="24"/>
          <w:u w:val="single"/>
        </w:rPr>
        <w:t xml:space="preserve">            </w:t>
      </w:r>
      <w:r>
        <w:rPr>
          <w:rFonts w:hint="eastAsia" w:ascii="仿宋_GB2312" w:eastAsia="仿宋_GB2312"/>
          <w:sz w:val="24"/>
        </w:rPr>
        <w:t>学号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20163623</w:t>
      </w:r>
      <w:r>
        <w:rPr>
          <w:rFonts w:hint="eastAsia"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</w:rPr>
        <w:t xml:space="preserve"> </w:t>
      </w:r>
    </w:p>
    <w:p>
      <w:pPr>
        <w:ind w:firstLine="240" w:firstLineChars="100"/>
        <w:jc w:val="both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仿宋_GB2312" w:eastAsia="仿宋_GB2312"/>
          <w:sz w:val="24"/>
        </w:rPr>
        <w:t>实验日期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2018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</w:rPr>
        <w:t>年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6</w:t>
      </w:r>
      <w:r>
        <w:rPr>
          <w:rFonts w:hint="eastAsia" w:ascii="仿宋_GB2312" w:eastAsia="仿宋_GB2312"/>
          <w:sz w:val="24"/>
        </w:rPr>
        <w:t>月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24</w:t>
      </w:r>
      <w:r>
        <w:rPr>
          <w:rFonts w:hint="eastAsia" w:ascii="仿宋_GB2312" w:eastAsia="仿宋_GB2312"/>
          <w:sz w:val="24"/>
        </w:rPr>
        <w:t>日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实验目的：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1、掌握在PHP中连接数据库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2、掌握常用的 MYSQL 数据库函数的用法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3、熟练基本 SQL 语句的使用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实验内容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Cs w:val="21"/>
        </w:rPr>
        <w:t>按下列要求完成各个页面：（提示：在做此题前需先建立一数据库，包含一张表，此表至少包含 5 个字段（姓名，性别，兴趣爱好，家庭住址，备注））（1）制作静态页面 ex01a.php 如图 1 所示，当点击“提交”按钮时，可以向数据库中添加数据，如果添加数据失败，能给出提示，如果添加成功，则跳转到另一页面ex01b.php，如图 2 所示，本页面可以把数据库中所有的学生的资料显示出来</w:t>
      </w:r>
    </w:p>
    <w:p>
      <w:pPr>
        <w:widowControl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 w:ascii="宋体" w:hAnsi="宋体" w:eastAsia="宋体" w:cs="宋体"/>
          <w:kern w:val="0"/>
          <w:szCs w:val="21"/>
        </w:rPr>
        <w:t>当点击 ex01b.php 中的“修改”时，可将网页连接到 ex01c.php 如图 3 所示，可以修改学生的信息。该页面包含一个表单，每个表单控件的默认值均为ex01.php 页面中的学生的信息值。当点击“修改”按钮时，可以将该学生的信息进行修改，并保存到数据库中，成功保存数据后，可将页面转至 ex01b.php。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（3） 当点击“删除”时，如果能成功删除数据，则给出提示“数据删除成功！”，如图4所示，并将网页转至ex01b.php。数据删除失败也给出提示“数据删除失败！”。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highlight w:val="lightGray"/>
          <w:lang w:val="en-US" w:eastAsia="zh-CN"/>
        </w:rPr>
        <w:t>ex01a.php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'hobby'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'address'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'addition'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"insert into personal values(' 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"')"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"Location:ex01b.php"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"数据连接失败！"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"ex01a.php"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"#778899"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添加个人资料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"30%"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"right"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真实姓名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"70%"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兴趣爱好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"hobby"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家庭住址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"address"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请选择你的居住区域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"河北省石家庄市桥东区"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河北省石家庄市桥东区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"河北省石家庄市桥西区"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河北省石家庄市桥西区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"河北省石家庄市长安区"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河北省石家庄市长安区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"河北省石家庄市桥南区"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河北省石家庄市桥南区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备注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"40"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"addition"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highlight w:val="lightGray"/>
          <w:lang w:val="en-US" w:eastAsia="zh-CN"/>
        </w:rPr>
        <w:t>ex01b.php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"delete from personal where id="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"&lt;script&gt;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alert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('数据库删除成功！')&lt;/script&gt;"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"数据连接失败！"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"ex01b.php"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"6"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"#778899"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学生个人信息表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姓名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爱好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家庭住址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备注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"select 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from personal"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-&gt;fetch_all();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"&lt;tr&gt;"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"&lt;td&gt;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&lt;/td&gt;&lt;td&gt;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&lt;/td&gt;&lt;td&gt;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&lt;/td&gt;&lt;td&gt;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&lt;/td&gt;&lt;td&gt;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&lt;/td&gt;"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  <w:t>//当行数比较多时者采用下面的写法。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"&lt;td&gt;&lt;a href='ex01c.php?id=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'&gt;修改&lt;/a&gt; &lt;a href='ex01b.php?id=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'&gt;删除&lt;/a&gt;&lt;/td&gt;"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"&lt;/tr&gt;"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"数据连接失败！"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highlight w:val="lightGray"/>
          <w:lang w:val="en-US" w:eastAsia="zh-CN"/>
        </w:rPr>
        <w:t>ex01c.php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$database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"select 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from personal where id="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"ex01c.php"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"#778899"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修改学生信息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-&gt;fetch_all();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"30%"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真实姓名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"70%"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"hidden"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"id2"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"name"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'男'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"男"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"女"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兴趣爱好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"hobby"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家庭住址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"address"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备注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"40"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"addition"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'hobby'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'address'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'addition'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$database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"update personal set  name='"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"',sex='"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"',hobby='"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"',address='"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"',adition='"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 where id="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"Location:ex01b.php"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'result'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"数据连接失败！"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</w:p>
    <w:p>
      <w:pPr>
        <w:widowControl/>
        <w:jc w:val="left"/>
      </w:pPr>
      <w:r>
        <w:drawing>
          <wp:inline distT="0" distB="0" distL="114300" distR="114300">
            <wp:extent cx="5272405" cy="27635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149850" cy="22161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715635" cy="2819400"/>
            <wp:effectExtent l="0" t="0" r="1206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</w:pPr>
      <w:r>
        <w:drawing>
          <wp:inline distT="0" distB="0" distL="114300" distR="114300">
            <wp:extent cx="5269230" cy="2254885"/>
            <wp:effectExtent l="0" t="0" r="127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</w:pPr>
      <w:r>
        <w:drawing>
          <wp:inline distT="0" distB="0" distL="114300" distR="114300">
            <wp:extent cx="2343150" cy="15494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eastAsia"/>
        </w:rPr>
      </w:pPr>
      <w:r>
        <w:drawing>
          <wp:inline distT="0" distB="0" distL="114300" distR="114300">
            <wp:extent cx="4362450" cy="1746250"/>
            <wp:effectExtent l="0" t="0" r="635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2、 按下列要求完成各个页面：（提示：此题的数据库中的表有 5 个字段（姓名，性别，年龄，家庭住址，特长爱好））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（1） 建立一个登陆页面 ex02a.php，如图 5 所示。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（2） 如果你输入的个人资料（姓名和性别）在数据库中能够找到则将页面转到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ex02c.php。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（3） 如果你输入个人资料在数据库中找不到，则在 ex02b.php 页面上半部分会给出提示“XXX 先生（小姐），您好，对不起，没有找到您的个人资料,请填写您的详细信息！”，其中“XXX”为你输入的姓名，当你输入的性别为“男”时则显示“先生”，当你输入的性别为“女”时则显示“小姐”，如图 6 所示。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（4） 在 ex02b.php 页面的下半部分做一表单，如图 6 所示，包含“真实姓名”、“性别”、“年龄”、“家庭住址”、“特长爱好”等项目。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（5） 当点击保存按钮时，可以将你输入的信息保存到数据库中。如果保存成功则给出提示“您的资料保存成功！”，且能返回 ex02a.php 页面。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（6） 在 ex02c.php 页面中，在网页的上方插入一条红色水平线，在水平线上方书写文字：“您的个人资料如下：”，如图 7 所示。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（7） 在水平线下方建一表单，如图 7 所示，可以将你在 ex02a.php 网页中输入的这位同学的资料从数据库中调出并显示出来。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（8） 在表格的最下方建立“修改”和“删除”超链接，当点击“修改”时，可将网页连接到 ex02d.php 修改学生信息的页面，当点击“删除”时，如果能成功删除数据，则给出提示“数据删除成功！”，如图 8 所示，并将网页转至 ex02b.php。数据删除失败也给出提示“数据删除失败！”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  <w:t>ex02a.php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"select 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count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) from student where name='"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"'and sex='"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"'"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'127.0.0.1'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'root'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'root'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'php_database'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-&gt;fetch_all();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'attr:'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session_start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"Location:ex02b.php"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"Location:ex02c.php"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'连接不上数据库'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"ex02a.php"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absolute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green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用户登录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姓名：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性别：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  <w:t>ex02b.php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session_start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'男'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green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先生，您好，对不起，没有找到您的个人资料,请填写您的详细信息！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green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女士，您好，对不起，没有找到您的个人资料,请填写您的详细信息！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hr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'hobby'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'address'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'age'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"insert into student values(' 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"')"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'127.0.0.1'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'root'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'root'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'php_database'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"&lt;script&gt;alert('保存成功')&lt;/script&gt;"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"Location:ex02a.php"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"数据连接失败！"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"ex02b.php"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"#778899"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添加个人资料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"30%"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"right"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真实姓名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"70%"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"name2"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年龄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"17"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"18"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"19"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"20"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家庭住址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"address"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请选择你的居住区域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"河北省石家庄市桥东区"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河北省石家庄市桥东区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"河北省石家庄市桥西区"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河北省石家庄市桥西区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"河北省石家庄市长安区"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河北省石家庄市长安区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"河北省石家庄市桥南区"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河北省石家庄市桥南区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爱好特长：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"40"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"hobby"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"保存"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  <w:t>ex02c.php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$database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"delete from student where id="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'&lt;script&gt;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alert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("数据删除成功");&lt;/script&gt;'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"Location:ex02b.php"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session_start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$database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"select 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from student where name="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"ex02c.php"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"40%"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"#778899"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学生个人信息表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-&gt;fetch_all();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"30%"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真实姓名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"70%"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年龄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家庭住址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兴趣爱好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'ex02c.php?id=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删除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'ex02d.php?id=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shd w:val="clear" w:color="FFFFFF" w:fill="D9D9D9"/>
          <w:lang w:val="en-US" w:eastAsia="zh-CN"/>
        </w:rPr>
        <w:t>ex02d.php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$database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"select 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from student where id="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"ex02d.php"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"#778899"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修改学生信息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-&gt;fetch_all();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$attr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"30%"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真实姓名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"70%"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"hidden"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"id2"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"name"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'男'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"男"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"女"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年龄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家庭住址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"address"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兴趣爱好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"40"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"hobby"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'id2'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'hobby'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'address'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'age'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$database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"php_database"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$sql2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"update student set  name='"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"',sex='"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$sex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"',age='"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"',address='"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"',hobby='"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$hobby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"' where id="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.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$id2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mysqli_query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$connID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$sql2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session_start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"Location:ex02c.php"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'result'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"数据连接失败！"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</w:p>
    <w:p>
      <w:r>
        <w:drawing>
          <wp:inline distT="0" distB="0" distL="114300" distR="114300">
            <wp:extent cx="2692400" cy="1441450"/>
            <wp:effectExtent l="0" t="0" r="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51575" cy="2126615"/>
            <wp:effectExtent l="0" t="0" r="9525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57450" cy="1587500"/>
            <wp:effectExtent l="0" t="0" r="635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223520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0800" cy="27178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156200" cy="227330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833880"/>
            <wp:effectExtent l="0" t="0" r="381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实验体会：</w:t>
      </w:r>
    </w:p>
    <w:p>
      <w:pPr>
        <w:ind w:firstLine="960" w:firstLineChars="4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实验感觉像是做两个学生信息增删改查的系统。其中比较难的是连接数据库。一开始因为apach端口号被占用所以改了端口号。所以很长的一段时间我找不到php连接的数据库。后来找到数据库网址后，数据库是自动登录，没有办法设置用户名密码，所以连接数据库时总是报错。后来取消自动登录后，设置密码后才能真正连接上数据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018E"/>
    <w:multiLevelType w:val="multilevel"/>
    <w:tmpl w:val="2646018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5F6BD"/>
    <w:multiLevelType w:val="singleLevel"/>
    <w:tmpl w:val="4A55F6BD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32F1B"/>
    <w:rsid w:val="199C4206"/>
    <w:rsid w:val="2AF32F1B"/>
    <w:rsid w:val="2BF22E98"/>
    <w:rsid w:val="345310A7"/>
    <w:rsid w:val="4E2408F1"/>
    <w:rsid w:val="50C9523F"/>
    <w:rsid w:val="6C1F45FC"/>
    <w:rsid w:val="6D535020"/>
    <w:rsid w:val="78C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style21"/>
    <w:basedOn w:val="4"/>
    <w:uiPriority w:val="0"/>
    <w:rPr>
      <w:rFonts w:ascii="宋体" w:hAnsi="宋体" w:eastAsia="宋体" w:cs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2018-06-20T07:03:00Z</dcterms:created>
  <dc:creator>空空大师(. ❛ ᴗ ❛.)</dc:creator>
  <cp:lastModifiedBy>空空大师(. ❛ ᴗ ❛.)</cp:lastModifiedBy>
  <dcterms:modified xsi:type="dcterms:W3CDTF">2018-06-24T03:26:51Z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